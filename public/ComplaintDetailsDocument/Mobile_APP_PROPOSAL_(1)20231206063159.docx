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C8459" w14:textId="0B874279" w:rsidR="001273C1" w:rsidRDefault="00C16778">
      <w:pPr>
        <w:pStyle w:val="Title"/>
      </w:pPr>
      <w:r>
        <w:br/>
      </w:r>
      <w:r w:rsidR="001B35CA">
        <w:t xml:space="preserve">PROPOSAL: </w:t>
      </w:r>
      <w:r w:rsidR="000B0B56">
        <w:t xml:space="preserve">MOBILE APP </w:t>
      </w:r>
      <w:r w:rsidR="00712D21">
        <w:t>FOR PSYCHOMETRIC ASESSMENT</w:t>
      </w:r>
    </w:p>
    <w:p w14:paraId="30C67A75" w14:textId="77777777" w:rsidR="001273C1" w:rsidRDefault="001273C1" w:rsidP="00F9769D"/>
    <w:p w14:paraId="1E3A4F08" w14:textId="4C484A86" w:rsidR="001273C1" w:rsidRDefault="00380D96" w:rsidP="00C87868">
      <w:pPr>
        <w:pStyle w:val="Heading1"/>
      </w:pPr>
      <w:sdt>
        <w:sdtPr>
          <w:alias w:val="Overview:"/>
          <w:tag w:val="Overview:"/>
          <w:id w:val="-1324508684"/>
          <w:placeholder>
            <w:docPart w:val="01252D098E9A4E35BFA60D3955190344"/>
          </w:placeholder>
          <w:temporary/>
          <w:showingPlcHdr/>
          <w15:appearance w15:val="hidden"/>
        </w:sdtPr>
        <w:sdtEndPr/>
        <w:sdtContent>
          <w:r w:rsidR="00386778">
            <w:t>Overview</w:t>
          </w:r>
        </w:sdtContent>
      </w:sdt>
    </w:p>
    <w:p w14:paraId="3DF6B9AD" w14:textId="5D5D8253" w:rsidR="001273C1" w:rsidRDefault="00380D96">
      <w:sdt>
        <w:sdtPr>
          <w:alias w:val="Your Company name:"/>
          <w:tag w:val="Your Company name:"/>
          <w:id w:val="-1319412129"/>
          <w:placeholder>
            <w:docPart w:val="98792369B0114DCDB6F00FF63F21C445"/>
          </w:placeholder>
          <w:dataBinding w:prefixMappings="xmlns:ns0='http://schemas.openxmlformats.org/officeDocument/2006/extended-properties' " w:xpath="/ns0:Properties[1]/ns0:Company[1]" w:storeItemID="{6668398D-A668-4E3E-A5EB-62B293D839F1}"/>
          <w15:appearance w15:val="hidden"/>
          <w:text/>
        </w:sdtPr>
        <w:sdtEndPr/>
        <w:sdtContent>
          <w:r w:rsidR="00B56E8C">
            <w:t>Centre for Training and Academic Guidance provides psychometric assessment to students all over the country in offline and online mode. To cater to students outside Delhi in online, we have been using Google's free add-on services to deliver psychometric assessment (Multiple Intelligence) till now. But, as we are getting more demand, it is no longer feasible to cater using Google and for free. Moreover, the entire process required involvement of at least one person with technical skills. On talking to experts, I found that a mobile app for the same purpose will be the most suitable.</w:t>
          </w:r>
        </w:sdtContent>
      </w:sdt>
    </w:p>
    <w:p w14:paraId="3D3DFE89" w14:textId="77777777" w:rsidR="001273C1" w:rsidRDefault="00380D96">
      <w:pPr>
        <w:pStyle w:val="Heading2"/>
      </w:pPr>
      <w:sdt>
        <w:sdtPr>
          <w:alias w:val="The Objective:"/>
          <w:tag w:val="The Objective:"/>
          <w:id w:val="-75594084"/>
          <w:placeholder>
            <w:docPart w:val="9B1B1BAE2D9A48AD9D6C9094D5F75FEA"/>
          </w:placeholder>
          <w:temporary/>
          <w:showingPlcHdr/>
          <w15:appearance w15:val="hidden"/>
        </w:sdtPr>
        <w:sdtEndPr/>
        <w:sdtContent>
          <w:r w:rsidR="00386778">
            <w:t>The Objective</w:t>
          </w:r>
        </w:sdtContent>
      </w:sdt>
    </w:p>
    <w:p w14:paraId="5A129168" w14:textId="1DC1F5A8" w:rsidR="001273C1" w:rsidRDefault="001273C1" w:rsidP="00A83A7A">
      <w:bookmarkStart w:id="0" w:name="_GoBack"/>
      <w:bookmarkEnd w:id="0"/>
    </w:p>
    <w:p w14:paraId="15612564" w14:textId="18E12FFE" w:rsidR="001273C1" w:rsidRDefault="00404208">
      <w:pPr>
        <w:pStyle w:val="ListBullet"/>
      </w:pPr>
      <w:r>
        <w:t>T</w:t>
      </w:r>
      <w:r w:rsidR="00CF5878">
        <w:t xml:space="preserve">o provide </w:t>
      </w:r>
      <w:r w:rsidR="002B1D58">
        <w:t>seamless and cheap</w:t>
      </w:r>
      <w:r w:rsidR="00CF5878">
        <w:t xml:space="preserve"> </w:t>
      </w:r>
      <w:r w:rsidR="002B1D58">
        <w:t>career/</w:t>
      </w:r>
      <w:r w:rsidR="00CF5878">
        <w:t xml:space="preserve">psychometric </w:t>
      </w:r>
      <w:r w:rsidR="002B1D58">
        <w:t>assessment for students all over India</w:t>
      </w:r>
    </w:p>
    <w:p w14:paraId="659328D8" w14:textId="61638CCA" w:rsidR="0089778B" w:rsidRDefault="00C37F1F" w:rsidP="0089778B">
      <w:pPr>
        <w:pStyle w:val="ListBullet"/>
      </w:pPr>
      <w:r>
        <w:t>To conduct psychometric assessments of the students connected to us via our state volunteers</w:t>
      </w:r>
    </w:p>
    <w:p w14:paraId="4C020A4D" w14:textId="4AB14001" w:rsidR="00537BB2" w:rsidRDefault="00537BB2" w:rsidP="0089778B">
      <w:pPr>
        <w:pStyle w:val="ListBullet"/>
      </w:pPr>
      <w:r>
        <w:t>To automate the assessment process (i</w:t>
      </w:r>
      <w:r w:rsidR="00384189">
        <w:t>.</w:t>
      </w:r>
      <w:r>
        <w:t>e</w:t>
      </w:r>
      <w:r w:rsidR="00384189">
        <w:t>.,</w:t>
      </w:r>
      <w:r>
        <w:t xml:space="preserve"> a student should be able to take his/her assessment and r</w:t>
      </w:r>
      <w:r w:rsidR="00384189">
        <w:t>esults should be available instantly to the student at the completion of the test.)</w:t>
      </w:r>
    </w:p>
    <w:p w14:paraId="1F836DB1" w14:textId="706F3085" w:rsidR="00384189" w:rsidRDefault="00384189" w:rsidP="0089778B">
      <w:pPr>
        <w:pStyle w:val="ListBullet"/>
      </w:pPr>
      <w:r>
        <w:t xml:space="preserve">Customized </w:t>
      </w:r>
      <w:r w:rsidR="00017EB6">
        <w:t xml:space="preserve">notifications and updates to be shared to students </w:t>
      </w:r>
      <w:r w:rsidR="00F176C1">
        <w:t>based on</w:t>
      </w:r>
      <w:r w:rsidR="00017EB6">
        <w:t xml:space="preserve"> the information given by them</w:t>
      </w:r>
    </w:p>
    <w:p w14:paraId="04A1233E" w14:textId="2A620BD4" w:rsidR="00F176C1" w:rsidRDefault="00F176C1" w:rsidP="0089778B">
      <w:pPr>
        <w:pStyle w:val="ListBullet"/>
      </w:pPr>
      <w:r>
        <w:t>To expand and scale our career counselling service delivery</w:t>
      </w:r>
    </w:p>
    <w:p w14:paraId="2ABD0B3F" w14:textId="10DB0CAF" w:rsidR="00BA793B" w:rsidRDefault="00BA793B" w:rsidP="0089778B">
      <w:pPr>
        <w:pStyle w:val="ListBullet"/>
      </w:pPr>
      <w:r>
        <w:t>Monitoring of students connected to us</w:t>
      </w:r>
    </w:p>
    <w:p w14:paraId="0C9F117C" w14:textId="77777777" w:rsidR="00493A88" w:rsidRDefault="00493A88" w:rsidP="00493A88">
      <w:pPr>
        <w:pStyle w:val="ListBullet"/>
        <w:numPr>
          <w:ilvl w:val="0"/>
          <w:numId w:val="0"/>
        </w:numPr>
      </w:pPr>
    </w:p>
    <w:p w14:paraId="2C5CAA6E" w14:textId="4B9901CF" w:rsidR="001273C1" w:rsidRDefault="003321B2">
      <w:pPr>
        <w:pStyle w:val="Heading2"/>
      </w:pPr>
      <w:r>
        <w:t>Target States</w:t>
      </w:r>
      <w:r w:rsidR="00493A88">
        <w:t xml:space="preserve"> for </w:t>
      </w:r>
      <w:r w:rsidR="00CF5878">
        <w:t>App</w:t>
      </w:r>
    </w:p>
    <w:p w14:paraId="27697F53" w14:textId="482FD9DB" w:rsidR="001273C1" w:rsidRDefault="00731CA8">
      <w:pPr>
        <w:pStyle w:val="NoSpacing"/>
      </w:pPr>
      <w:r>
        <w:t xml:space="preserve">All over India </w:t>
      </w:r>
      <w:r w:rsidR="006F512A">
        <w:t>(</w:t>
      </w:r>
      <w:r>
        <w:t>with focus on states with CTAG state chapters</w:t>
      </w:r>
      <w:r w:rsidR="006F512A">
        <w:t>)</w:t>
      </w:r>
    </w:p>
    <w:p w14:paraId="1FEA96D8" w14:textId="77777777" w:rsidR="002A0BA1" w:rsidRDefault="002A0BA1">
      <w:pPr>
        <w:pStyle w:val="NoSpacing"/>
      </w:pPr>
    </w:p>
    <w:p w14:paraId="5B90D806" w14:textId="6245841F" w:rsidR="002A0BA1" w:rsidRDefault="002A0BA1" w:rsidP="00085DC9">
      <w:pPr>
        <w:pStyle w:val="NoSpacing"/>
        <w:numPr>
          <w:ilvl w:val="0"/>
          <w:numId w:val="16"/>
        </w:numPr>
      </w:pPr>
      <w:r>
        <w:t>The App link will be distributed by our bona-fide state chapters or by us directly</w:t>
      </w:r>
    </w:p>
    <w:p w14:paraId="1384A1F2" w14:textId="77777777" w:rsidR="002A0BA1" w:rsidRDefault="002A0BA1">
      <w:pPr>
        <w:pStyle w:val="NoSpacing"/>
      </w:pPr>
    </w:p>
    <w:p w14:paraId="249A1EEA" w14:textId="4473E928" w:rsidR="00493A88" w:rsidRDefault="00493A88" w:rsidP="00493A88">
      <w:pPr>
        <w:pStyle w:val="Heading2"/>
      </w:pPr>
      <w:r>
        <w:t>Target Age-Group</w:t>
      </w:r>
    </w:p>
    <w:p w14:paraId="44FC15B8" w14:textId="13FF2F14" w:rsidR="00493A88" w:rsidRPr="00BD3045" w:rsidRDefault="00D118B9" w:rsidP="00BD3045">
      <w:pPr>
        <w:pStyle w:val="ListParagraph"/>
        <w:numPr>
          <w:ilvl w:val="0"/>
          <w:numId w:val="15"/>
        </w:numPr>
      </w:pPr>
      <w:r w:rsidRPr="00D118B9">
        <w:rPr>
          <w:b/>
          <w:bCs/>
        </w:rPr>
        <w:t>Students</w:t>
      </w:r>
      <w:r w:rsidR="00BD3045">
        <w:rPr>
          <w:b/>
          <w:bCs/>
        </w:rPr>
        <w:t xml:space="preserve"> connected to us via our state chapters</w:t>
      </w:r>
    </w:p>
    <w:p w14:paraId="70E73E35" w14:textId="4F21E57A" w:rsidR="00BD3045" w:rsidRDefault="00BD3045" w:rsidP="00BD3045">
      <w:pPr>
        <w:pStyle w:val="ListParagraph"/>
        <w:numPr>
          <w:ilvl w:val="0"/>
          <w:numId w:val="15"/>
        </w:numPr>
      </w:pPr>
      <w:r>
        <w:rPr>
          <w:b/>
          <w:bCs/>
        </w:rPr>
        <w:t>General Students</w:t>
      </w:r>
    </w:p>
    <w:p w14:paraId="4771EC6A" w14:textId="27DBBCFA" w:rsidR="00493A88" w:rsidRPr="00493A88" w:rsidRDefault="005C44A3" w:rsidP="00493A88">
      <w:pPr>
        <w:pStyle w:val="Heading2"/>
      </w:pPr>
      <w:r>
        <w:t>Features of proposed app</w:t>
      </w:r>
    </w:p>
    <w:p w14:paraId="2C1F98DA" w14:textId="6A7E74A2" w:rsidR="001273C1" w:rsidRDefault="001273C1">
      <w:pPr>
        <w:pStyle w:val="NoSpacing"/>
      </w:pPr>
    </w:p>
    <w:p w14:paraId="104D5ADF" w14:textId="544BF77C" w:rsidR="007D22BF" w:rsidRPr="00735066" w:rsidRDefault="005C44A3" w:rsidP="007D22BF">
      <w:pPr>
        <w:pStyle w:val="ListBullet"/>
      </w:pPr>
      <w:r>
        <w:rPr>
          <w:b/>
          <w:bCs/>
        </w:rPr>
        <w:t>Email</w:t>
      </w:r>
      <w:r w:rsidR="005F0757">
        <w:rPr>
          <w:b/>
          <w:bCs/>
        </w:rPr>
        <w:t>/Mobile</w:t>
      </w:r>
      <w:r>
        <w:rPr>
          <w:b/>
          <w:bCs/>
        </w:rPr>
        <w:t xml:space="preserve"> Based </w:t>
      </w:r>
      <w:r w:rsidR="00735066">
        <w:rPr>
          <w:b/>
          <w:bCs/>
        </w:rPr>
        <w:t>Registration</w:t>
      </w:r>
      <w:r w:rsidR="00310530">
        <w:rPr>
          <w:b/>
          <w:bCs/>
        </w:rPr>
        <w:t xml:space="preserve"> with bulk approval from admin side</w:t>
      </w:r>
    </w:p>
    <w:p w14:paraId="243846AB" w14:textId="218A8611" w:rsidR="00735066" w:rsidRPr="00735066" w:rsidRDefault="00735066" w:rsidP="007D22BF">
      <w:pPr>
        <w:pStyle w:val="ListBullet"/>
      </w:pPr>
      <w:r>
        <w:rPr>
          <w:b/>
          <w:bCs/>
        </w:rPr>
        <w:t>Student Name, School Name, State, Class, Name of the person who referred, and other demographic information</w:t>
      </w:r>
    </w:p>
    <w:p w14:paraId="4C415D39" w14:textId="18FF15CF" w:rsidR="00735066" w:rsidRPr="003C2606" w:rsidRDefault="003C2606" w:rsidP="007D22BF">
      <w:pPr>
        <w:pStyle w:val="ListBullet"/>
      </w:pPr>
      <w:r>
        <w:rPr>
          <w:b/>
          <w:bCs/>
        </w:rPr>
        <w:t>Options for student to take a live psychometric assessment done through the App and get an instant report</w:t>
      </w:r>
    </w:p>
    <w:p w14:paraId="1831D037" w14:textId="67C4525D" w:rsidR="003C2606" w:rsidRPr="003C2606" w:rsidRDefault="003C2606" w:rsidP="007D22BF">
      <w:pPr>
        <w:pStyle w:val="ListBullet"/>
      </w:pPr>
      <w:r>
        <w:rPr>
          <w:b/>
          <w:bCs/>
        </w:rPr>
        <w:lastRenderedPageBreak/>
        <w:t xml:space="preserve">Customized admission, exam and scholarship updates and articles sent to the student according the demographics information provided by the student </w:t>
      </w:r>
    </w:p>
    <w:p w14:paraId="3445A9A2" w14:textId="0E44218B" w:rsidR="003C2606" w:rsidRPr="00310530" w:rsidRDefault="003C2606" w:rsidP="007D22BF">
      <w:pPr>
        <w:pStyle w:val="ListBullet"/>
      </w:pPr>
      <w:r>
        <w:rPr>
          <w:b/>
          <w:bCs/>
        </w:rPr>
        <w:t>Link</w:t>
      </w:r>
      <w:r w:rsidR="00027A96">
        <w:rPr>
          <w:b/>
          <w:bCs/>
        </w:rPr>
        <w:t>s</w:t>
      </w:r>
      <w:r>
        <w:rPr>
          <w:b/>
          <w:bCs/>
        </w:rPr>
        <w:t xml:space="preserve"> of our website,</w:t>
      </w:r>
      <w:r w:rsidR="00027A96">
        <w:rPr>
          <w:b/>
          <w:bCs/>
        </w:rPr>
        <w:t xml:space="preserve"> social media</w:t>
      </w:r>
      <w:r>
        <w:rPr>
          <w:b/>
          <w:bCs/>
        </w:rPr>
        <w:t xml:space="preserve"> </w:t>
      </w:r>
      <w:r w:rsidR="00027A96">
        <w:rPr>
          <w:b/>
          <w:bCs/>
        </w:rPr>
        <w:t xml:space="preserve">and our whatsapp number provided so that student can contact us </w:t>
      </w:r>
      <w:r w:rsidR="00BA793B">
        <w:rPr>
          <w:b/>
          <w:bCs/>
        </w:rPr>
        <w:t>in case they have further queries</w:t>
      </w:r>
    </w:p>
    <w:p w14:paraId="2E18D933" w14:textId="6D0D5E76" w:rsidR="00310530" w:rsidRPr="00310530" w:rsidRDefault="00310530" w:rsidP="007D22BF">
      <w:pPr>
        <w:pStyle w:val="ListBullet"/>
      </w:pPr>
      <w:r>
        <w:rPr>
          <w:b/>
          <w:bCs/>
        </w:rPr>
        <w:t>Admin Panel (backend CTAG)</w:t>
      </w:r>
    </w:p>
    <w:p w14:paraId="20C69FE0" w14:textId="78797CEA" w:rsidR="00310530" w:rsidRPr="00310530" w:rsidRDefault="00310530" w:rsidP="007D22BF">
      <w:pPr>
        <w:pStyle w:val="ListBullet"/>
      </w:pPr>
      <w:r>
        <w:rPr>
          <w:b/>
          <w:bCs/>
        </w:rPr>
        <w:t xml:space="preserve">Backend Panel for Volunteer </w:t>
      </w:r>
    </w:p>
    <w:p w14:paraId="660B9FE2" w14:textId="2FBCA4F0" w:rsidR="00310530" w:rsidRDefault="00310530" w:rsidP="007D22BF">
      <w:pPr>
        <w:pStyle w:val="ListBullet"/>
      </w:pPr>
      <w:r>
        <w:rPr>
          <w:b/>
          <w:bCs/>
        </w:rPr>
        <w:t>Android Application</w:t>
      </w:r>
    </w:p>
    <w:p w14:paraId="24A2B994" w14:textId="59C7EFDB" w:rsidR="001273C1" w:rsidRPr="00954403" w:rsidRDefault="001273C1" w:rsidP="00D9458A">
      <w:pPr>
        <w:pStyle w:val="Signature"/>
        <w:tabs>
          <w:tab w:val="left" w:pos="4032"/>
        </w:tabs>
        <w:spacing w:before="0"/>
        <w:rPr>
          <w:vertAlign w:val="subscript"/>
        </w:rPr>
      </w:pPr>
    </w:p>
    <w:sectPr w:rsidR="001273C1" w:rsidRPr="00954403">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D6DC1" w14:textId="77777777" w:rsidR="00380D96" w:rsidRDefault="00380D96">
      <w:pPr>
        <w:spacing w:after="0" w:line="240" w:lineRule="auto"/>
      </w:pPr>
      <w:r>
        <w:separator/>
      </w:r>
    </w:p>
  </w:endnote>
  <w:endnote w:type="continuationSeparator" w:id="0">
    <w:p w14:paraId="47020282" w14:textId="77777777" w:rsidR="00380D96" w:rsidRDefault="0038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88140" w14:textId="77777777" w:rsidR="006F70FD" w:rsidRDefault="006F70FD" w:rsidP="0088175F">
    <w:pPr>
      <w:pStyle w:val="Footer"/>
    </w:pPr>
    <w:r>
      <w:fldChar w:fldCharType="begin"/>
    </w:r>
    <w:r>
      <w:instrText xml:space="preserve"> PAGE   \* MERGEFORMAT </w:instrText>
    </w:r>
    <w:r>
      <w:fldChar w:fldCharType="separate"/>
    </w:r>
    <w:r w:rsidR="009F41DE">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62827" w14:textId="77777777" w:rsidR="00380D96" w:rsidRDefault="00380D96">
      <w:pPr>
        <w:spacing w:after="0" w:line="240" w:lineRule="auto"/>
      </w:pPr>
      <w:r>
        <w:separator/>
      </w:r>
    </w:p>
  </w:footnote>
  <w:footnote w:type="continuationSeparator" w:id="0">
    <w:p w14:paraId="64C3B319" w14:textId="77777777" w:rsidR="00380D96" w:rsidRDefault="00380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13EA2BC"/>
    <w:lvl w:ilvl="0">
      <w:start w:val="1"/>
      <w:numFmt w:val="decimal"/>
      <w:lvlText w:val="%1."/>
      <w:lvlJc w:val="left"/>
      <w:pPr>
        <w:tabs>
          <w:tab w:val="num" w:pos="1492"/>
        </w:tabs>
        <w:ind w:left="1492" w:hanging="360"/>
      </w:pPr>
    </w:lvl>
  </w:abstractNum>
  <w:abstractNum w:abstractNumId="1">
    <w:nsid w:val="FFFFFF7D"/>
    <w:multiLevelType w:val="singleLevel"/>
    <w:tmpl w:val="403A4A62"/>
    <w:lvl w:ilvl="0">
      <w:start w:val="1"/>
      <w:numFmt w:val="decimal"/>
      <w:lvlText w:val="%1."/>
      <w:lvlJc w:val="left"/>
      <w:pPr>
        <w:tabs>
          <w:tab w:val="num" w:pos="1209"/>
        </w:tabs>
        <w:ind w:left="1209" w:hanging="360"/>
      </w:pPr>
    </w:lvl>
  </w:abstractNum>
  <w:abstractNum w:abstractNumId="2">
    <w:nsid w:val="FFFFFF7E"/>
    <w:multiLevelType w:val="singleLevel"/>
    <w:tmpl w:val="B5D080EE"/>
    <w:lvl w:ilvl="0">
      <w:start w:val="1"/>
      <w:numFmt w:val="decimal"/>
      <w:lvlText w:val="%1."/>
      <w:lvlJc w:val="left"/>
      <w:pPr>
        <w:tabs>
          <w:tab w:val="num" w:pos="926"/>
        </w:tabs>
        <w:ind w:left="926" w:hanging="360"/>
      </w:pPr>
    </w:lvl>
  </w:abstractNum>
  <w:abstractNum w:abstractNumId="3">
    <w:nsid w:val="FFFFFF7F"/>
    <w:multiLevelType w:val="singleLevel"/>
    <w:tmpl w:val="4F42FABA"/>
    <w:lvl w:ilvl="0">
      <w:start w:val="1"/>
      <w:numFmt w:val="decimal"/>
      <w:lvlText w:val="%1."/>
      <w:lvlJc w:val="left"/>
      <w:pPr>
        <w:tabs>
          <w:tab w:val="num" w:pos="643"/>
        </w:tabs>
        <w:ind w:left="643" w:hanging="360"/>
      </w:pPr>
    </w:lvl>
  </w:abstractNum>
  <w:abstractNum w:abstractNumId="4">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F8851C2"/>
    <w:lvl w:ilvl="0">
      <w:start w:val="1"/>
      <w:numFmt w:val="decimal"/>
      <w:lvlText w:val="%1."/>
      <w:lvlJc w:val="left"/>
      <w:pPr>
        <w:tabs>
          <w:tab w:val="num" w:pos="360"/>
        </w:tabs>
        <w:ind w:left="360" w:hanging="360"/>
      </w:pPr>
    </w:lvl>
  </w:abstractNum>
  <w:abstractNum w:abstractNumId="9">
    <w:nsid w:val="FFFFFF89"/>
    <w:multiLevelType w:val="singleLevel"/>
    <w:tmpl w:val="5D46D936"/>
    <w:lvl w:ilvl="0">
      <w:start w:val="1"/>
      <w:numFmt w:val="bullet"/>
      <w:lvlText w:val=""/>
      <w:lvlJc w:val="left"/>
      <w:pPr>
        <w:tabs>
          <w:tab w:val="num" w:pos="360"/>
        </w:tabs>
        <w:ind w:left="360" w:hanging="360"/>
      </w:pPr>
      <w:rPr>
        <w:rFonts w:ascii="Symbol" w:hAnsi="Symbol" w:hint="default"/>
      </w:rPr>
    </w:lvl>
  </w:abstractNum>
  <w:abstractNum w:abstractNumId="10">
    <w:nsid w:val="05EA1840"/>
    <w:multiLevelType w:val="hybridMultilevel"/>
    <w:tmpl w:val="28A0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BFC6D99"/>
    <w:multiLevelType w:val="hybridMultilevel"/>
    <w:tmpl w:val="7BA837EC"/>
    <w:lvl w:ilvl="0" w:tplc="717409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FB1F65"/>
    <w:multiLevelType w:val="hybridMultilevel"/>
    <w:tmpl w:val="952AD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CA"/>
    <w:rsid w:val="00017EB6"/>
    <w:rsid w:val="00027A96"/>
    <w:rsid w:val="00030135"/>
    <w:rsid w:val="000322BF"/>
    <w:rsid w:val="00032623"/>
    <w:rsid w:val="00062786"/>
    <w:rsid w:val="00085DC9"/>
    <w:rsid w:val="000B0B56"/>
    <w:rsid w:val="000C6A97"/>
    <w:rsid w:val="000E697B"/>
    <w:rsid w:val="00117948"/>
    <w:rsid w:val="001238BC"/>
    <w:rsid w:val="001273C1"/>
    <w:rsid w:val="00141800"/>
    <w:rsid w:val="0017308B"/>
    <w:rsid w:val="001A258C"/>
    <w:rsid w:val="001B35CA"/>
    <w:rsid w:val="001D65B7"/>
    <w:rsid w:val="002129B0"/>
    <w:rsid w:val="00295C0C"/>
    <w:rsid w:val="00297B8C"/>
    <w:rsid w:val="002A04F7"/>
    <w:rsid w:val="002A0BA1"/>
    <w:rsid w:val="002B1D58"/>
    <w:rsid w:val="002E52EE"/>
    <w:rsid w:val="00310530"/>
    <w:rsid w:val="003262F3"/>
    <w:rsid w:val="003321B2"/>
    <w:rsid w:val="00346FDE"/>
    <w:rsid w:val="00380D96"/>
    <w:rsid w:val="00384189"/>
    <w:rsid w:val="00386778"/>
    <w:rsid w:val="003A4B01"/>
    <w:rsid w:val="003C2606"/>
    <w:rsid w:val="00404208"/>
    <w:rsid w:val="00493642"/>
    <w:rsid w:val="00493A88"/>
    <w:rsid w:val="004B5850"/>
    <w:rsid w:val="004E5035"/>
    <w:rsid w:val="004F576B"/>
    <w:rsid w:val="004F5C8E"/>
    <w:rsid w:val="0051235F"/>
    <w:rsid w:val="00517215"/>
    <w:rsid w:val="00537BB2"/>
    <w:rsid w:val="00545041"/>
    <w:rsid w:val="00590B0E"/>
    <w:rsid w:val="005C44A3"/>
    <w:rsid w:val="005D10B4"/>
    <w:rsid w:val="005F0757"/>
    <w:rsid w:val="006063D0"/>
    <w:rsid w:val="006C5ECB"/>
    <w:rsid w:val="006F512A"/>
    <w:rsid w:val="006F70FD"/>
    <w:rsid w:val="00712D21"/>
    <w:rsid w:val="0071603F"/>
    <w:rsid w:val="00720B10"/>
    <w:rsid w:val="00731CA8"/>
    <w:rsid w:val="00735066"/>
    <w:rsid w:val="00741991"/>
    <w:rsid w:val="0076017A"/>
    <w:rsid w:val="007B28BD"/>
    <w:rsid w:val="007D22BF"/>
    <w:rsid w:val="00805667"/>
    <w:rsid w:val="00863985"/>
    <w:rsid w:val="0088175F"/>
    <w:rsid w:val="008961F2"/>
    <w:rsid w:val="0089778B"/>
    <w:rsid w:val="008B0CF0"/>
    <w:rsid w:val="008E7E91"/>
    <w:rsid w:val="008F0E66"/>
    <w:rsid w:val="008F4E62"/>
    <w:rsid w:val="00954403"/>
    <w:rsid w:val="00971220"/>
    <w:rsid w:val="00987BCC"/>
    <w:rsid w:val="009A3E0F"/>
    <w:rsid w:val="009B361A"/>
    <w:rsid w:val="009B5D53"/>
    <w:rsid w:val="009F41DE"/>
    <w:rsid w:val="00A01009"/>
    <w:rsid w:val="00A655D9"/>
    <w:rsid w:val="00A83A7A"/>
    <w:rsid w:val="00A841B0"/>
    <w:rsid w:val="00A846E9"/>
    <w:rsid w:val="00A97CC8"/>
    <w:rsid w:val="00AA4E06"/>
    <w:rsid w:val="00AA528E"/>
    <w:rsid w:val="00AB131D"/>
    <w:rsid w:val="00AC0F8D"/>
    <w:rsid w:val="00AD4644"/>
    <w:rsid w:val="00AE0FF7"/>
    <w:rsid w:val="00AF452C"/>
    <w:rsid w:val="00B0209E"/>
    <w:rsid w:val="00B13AE2"/>
    <w:rsid w:val="00B2653A"/>
    <w:rsid w:val="00B56E8C"/>
    <w:rsid w:val="00B61ACD"/>
    <w:rsid w:val="00B97E88"/>
    <w:rsid w:val="00BA793B"/>
    <w:rsid w:val="00BC617C"/>
    <w:rsid w:val="00BD0C17"/>
    <w:rsid w:val="00BD3045"/>
    <w:rsid w:val="00BE3CD6"/>
    <w:rsid w:val="00C16778"/>
    <w:rsid w:val="00C37F1F"/>
    <w:rsid w:val="00C87868"/>
    <w:rsid w:val="00CC4E29"/>
    <w:rsid w:val="00CC612B"/>
    <w:rsid w:val="00CF5878"/>
    <w:rsid w:val="00D01E14"/>
    <w:rsid w:val="00D05A7E"/>
    <w:rsid w:val="00D113AA"/>
    <w:rsid w:val="00D118B9"/>
    <w:rsid w:val="00D31D4F"/>
    <w:rsid w:val="00D9458A"/>
    <w:rsid w:val="00DD3056"/>
    <w:rsid w:val="00E02C45"/>
    <w:rsid w:val="00E204A3"/>
    <w:rsid w:val="00E34AA5"/>
    <w:rsid w:val="00EA06FB"/>
    <w:rsid w:val="00EC2D22"/>
    <w:rsid w:val="00ED6B6B"/>
    <w:rsid w:val="00F11F3B"/>
    <w:rsid w:val="00F176C1"/>
    <w:rsid w:val="00F42EAE"/>
    <w:rsid w:val="00F53521"/>
    <w:rsid w:val="00F535B0"/>
    <w:rsid w:val="00F9769D"/>
    <w:rsid w:val="00FB2EE0"/>
    <w:rsid w:val="00FC68B0"/>
    <w:rsid w:val="00FF55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AC233"/>
  <w15:chartTrackingRefBased/>
  <w15:docId w15:val="{952C5A93-CEF8-495C-972F-E13C6C0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posalTable">
    <w:name w:val="Proposal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49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F\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252D098E9A4E35BFA60D3955190344"/>
        <w:category>
          <w:name w:val="General"/>
          <w:gallery w:val="placeholder"/>
        </w:category>
        <w:types>
          <w:type w:val="bbPlcHdr"/>
        </w:types>
        <w:behaviors>
          <w:behavior w:val="content"/>
        </w:behaviors>
        <w:guid w:val="{6B77C456-DC54-497D-B15A-1640C0AF9386}"/>
      </w:docPartPr>
      <w:docPartBody>
        <w:p w:rsidR="00B16128" w:rsidRDefault="006D4750">
          <w:pPr>
            <w:pStyle w:val="01252D098E9A4E35BFA60D3955190344"/>
          </w:pPr>
          <w:r>
            <w:t>Overview</w:t>
          </w:r>
        </w:p>
      </w:docPartBody>
    </w:docPart>
    <w:docPart>
      <w:docPartPr>
        <w:name w:val="98792369B0114DCDB6F00FF63F21C445"/>
        <w:category>
          <w:name w:val="General"/>
          <w:gallery w:val="placeholder"/>
        </w:category>
        <w:types>
          <w:type w:val="bbPlcHdr"/>
        </w:types>
        <w:behaviors>
          <w:behavior w:val="content"/>
        </w:behaviors>
        <w:guid w:val="{B8B51472-1195-45FE-BA08-33433960324D}"/>
      </w:docPartPr>
      <w:docPartBody>
        <w:p w:rsidR="00B16128" w:rsidRDefault="006D4750">
          <w:pPr>
            <w:pStyle w:val="98792369B0114DCDB6F00FF63F21C445"/>
          </w:pPr>
          <w:r>
            <w:rPr>
              <w:rStyle w:val="PlaceholderText"/>
            </w:rPr>
            <w:t>Your Company</w:t>
          </w:r>
        </w:p>
      </w:docPartBody>
    </w:docPart>
    <w:docPart>
      <w:docPartPr>
        <w:name w:val="9B1B1BAE2D9A48AD9D6C9094D5F75FEA"/>
        <w:category>
          <w:name w:val="General"/>
          <w:gallery w:val="placeholder"/>
        </w:category>
        <w:types>
          <w:type w:val="bbPlcHdr"/>
        </w:types>
        <w:behaviors>
          <w:behavior w:val="content"/>
        </w:behaviors>
        <w:guid w:val="{D817D260-9253-4857-93DD-9436CD33A2CD}"/>
      </w:docPartPr>
      <w:docPartBody>
        <w:p w:rsidR="00B16128" w:rsidRDefault="006D4750">
          <w:pPr>
            <w:pStyle w:val="9B1B1BAE2D9A48AD9D6C9094D5F75FEA"/>
          </w:pPr>
          <w:r>
            <w:t>The 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50"/>
    <w:rsid w:val="00016877"/>
    <w:rsid w:val="00267E5B"/>
    <w:rsid w:val="00362A15"/>
    <w:rsid w:val="006D4750"/>
    <w:rsid w:val="00931985"/>
    <w:rsid w:val="00B16128"/>
    <w:rsid w:val="00BF01F2"/>
    <w:rsid w:val="00C87A0E"/>
    <w:rsid w:val="00D775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252D098E9A4E35BFA60D3955190344">
    <w:name w:val="01252D098E9A4E35BFA60D3955190344"/>
  </w:style>
  <w:style w:type="character" w:styleId="PlaceholderText">
    <w:name w:val="Placeholder Text"/>
    <w:basedOn w:val="DefaultParagraphFont"/>
    <w:uiPriority w:val="99"/>
    <w:semiHidden/>
    <w:rPr>
      <w:color w:val="595959" w:themeColor="text1" w:themeTint="A6"/>
    </w:rPr>
  </w:style>
  <w:style w:type="paragraph" w:customStyle="1" w:styleId="98792369B0114DCDB6F00FF63F21C445">
    <w:name w:val="98792369B0114DCDB6F00FF63F21C445"/>
  </w:style>
  <w:style w:type="paragraph" w:customStyle="1" w:styleId="9B1B1BAE2D9A48AD9D6C9094D5F75FEA">
    <w:name w:val="9B1B1BAE2D9A48AD9D6C9094D5F75FEA"/>
  </w:style>
  <w:style w:type="character" w:styleId="Strong">
    <w:name w:val="Strong"/>
    <w:basedOn w:val="DefaultParagraphFont"/>
    <w:uiPriority w:val="22"/>
    <w:unhideWhenUsed/>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F2FB-E74F-4D70-BA8F-25CB165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242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Centre for Training and Academic Guidance provides psychometric assessment to students all over the country in offline and online mode. To cater to students outside Delhi in online, we have been using Google's free add-on services to deliver psychometric assessment (Multiple Intelligence) till now. But, as we are getting more demand, it is no longer feasible to cater using Google and for free. Moreover, the entire process required involvement of at least one person with technical skills. On talking to experts, I found that a mobile app for the same purpose will be the most suitable.</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HWF</dc:creator>
  <cp:lastModifiedBy>7tech</cp:lastModifiedBy>
  <cp:revision>57</cp:revision>
  <dcterms:created xsi:type="dcterms:W3CDTF">2021-04-02T05:25:00Z</dcterms:created>
  <dcterms:modified xsi:type="dcterms:W3CDTF">2023-11-22T13:55:00Z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